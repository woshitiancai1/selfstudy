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465" w:lineRule="atLeast"/>
        <w:ind w:left="0" w:right="0"/>
        <w:jc w:val="center"/>
        <w:rPr>
          <w:rFonts w:hint="eastAsia" w:ascii="微软雅黑" w:hAnsi="微软雅黑" w:eastAsia="微软雅黑" w:cs="微软雅黑"/>
          <w:b/>
          <w:color w:val="000000"/>
          <w:spacing w:val="-15"/>
          <w:sz w:val="39"/>
          <w:szCs w:val="3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-15"/>
          <w:sz w:val="39"/>
          <w:szCs w:val="39"/>
          <w:shd w:val="clear" w:color="auto" w:fill="FFFFFF"/>
        </w:rPr>
        <w:t>2017美团校招笔试题题目整理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想要进美团的小伙伴们，都做好校招时回答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instrText xml:space="preserve"> HYPERLINK "http://www.xuexila.com/zhichang/bishiti/" \t "http://www.xuexila.com/zhichang/bishiti/_blank"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笔试题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的准备了吗？今天学习啦小编就与大家分享2017美团校招笔试题题目整理，希望对大家的学习有帮助!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465" w:lineRule="atLeast"/>
        <w:ind w:left="0" w:right="0"/>
        <w:jc w:val="left"/>
        <w:rPr>
          <w:rFonts w:hint="eastAsia" w:ascii="微软雅黑" w:hAnsi="微软雅黑" w:eastAsia="微软雅黑" w:cs="微软雅黑"/>
          <w:b/>
          <w:color w:val="FF0000"/>
          <w:spacing w:val="-15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-15"/>
          <w:sz w:val="27"/>
          <w:szCs w:val="27"/>
          <w:shd w:val="clear" w:color="auto" w:fill="FFFFFF"/>
        </w:rPr>
        <w:t>　　2017美团校招笔试题题目整理（一）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1.某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instrText xml:space="preserve"> HYPERLINK "http://www.xuexila.com/news/qiche/" \t "http://www.xuexila.com/zhichang/bishiti/_blank"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汽车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公司下属有两个汽车制造厂，全部产品的40%由甲厂生产，60%由乙厂生产。而甲乙二厂生产的汽车的不合格率分别为1%，2%。从公司生产的汽车中随机抽取一辆为不合格品，问它是甲厂生产的可能性多大?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2.地上有很多硬币，有一个机器人会每天处理一遍所有的硬币：如果硬币是反面，就把硬币翻转;如果硬币是正面就随机抛一下。机器人这样日复一日的处理，请问最后地上硬币正反面的比例能够稳定吗?如果能够稳定，最终比例是多少?请给出推理过程和结果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3.某房间里有50盏灯(编号为1~50)和50个开关(编号为1~50)。当按下i号开关时，所有为i倍数的灯就变换一下状态(由亮变为熄，或是由熄变为亮)。比如按下2号开关时，2、4、6、8…50号灯全变更状态。小明走进房间，发现所有灯全熄着，于是依次按下了1，2，3…50所有开关。请问最后有多少灯亮着?请说明计算过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4.假设只能以较低的速率调用一个方法access()，请提供一个方法safe_access()，如果调用瞬时速率超过每秒钟R次时返回‘Access denied’，否则调用access，返回‘Success’。假定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instrText xml:space="preserve"> HYPERLINK "http://www.xuexila.com/diannao/" \t "http://www.xuexila.com/zhichang/bishiti/_blank"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计算机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最小时钟单位是毫秒，请1)写出逻辑思路;2)再写代码完整实现，编程语言不限。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5.给定一个单链表和一个整数k，要求每隔k个元素翻转链表：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structnode{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intkey;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struct node* next;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typedef node* List;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实现该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instrText xml:space="preserve"> HYPERLINK "http://www.xuexila.com/excel/hanshu/" \t "http://www.xuexila.com/zhichang/bishiti/_blank"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： void kReverse(List head，int k)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比如：原始链接表为：1-&gt;2-&gt;3-&gt;4-&gt;5-&gt;6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k=2翻转为：2-&gt;1-&gt;4-&gt;3-&gt;6-&gt;5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k=3翻转为：3-&gt;2-&gt;1-&gt;6-&gt;5-&gt;4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k=4翻转为：4-&gt;3-&gt;2-&gt;1-&gt;5-&gt;6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6.对于一个m*n的int矩阵，其每行自左向右是升序排列的，其每列自上向下是升序排列的，现需要在其中查找整数elem，找到时返回elem所在位置。请1)先写出思路：2)自行定义函数接口然后编程实现，编程语言不限。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7.(系统运维选做)有主机A，B，C通过eth0和同一个交换机相连。A的IP地址为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192.168.1.2，子网掩码255.255.255.0;B的IP地址为192.168.2.2，子网掩码为：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255.255.255.0;C的IP地址为192.168.4.2，子网掩码255.255.255.0。线希望A和B能够通信，A和C、B和C不能通信。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(1)假设能更改A和B子网掩码，要如何设置A和B的子网掩码?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(2)如果不能更改子网掩码，需要在A和B做什么设置?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(3)A和B通信时，C是否能够通过sniffer截获A和B通信的报文，如果只能截获一部分报文，是哪一类报文?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(4)C可以仅通过sniffer得知A和B的IP地址和MAC地址吗?如果能，如何获得?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8.(ios开发选做)ios开发实现多线程都有哪几种方法?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465" w:lineRule="atLeast"/>
        <w:ind w:left="0" w:right="0"/>
        <w:jc w:val="left"/>
        <w:rPr>
          <w:rFonts w:hint="eastAsia" w:ascii="微软雅黑" w:hAnsi="微软雅黑" w:eastAsia="微软雅黑" w:cs="微软雅黑"/>
          <w:b/>
          <w:color w:val="FF0000"/>
          <w:spacing w:val="-15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-15"/>
          <w:sz w:val="27"/>
          <w:szCs w:val="27"/>
          <w:shd w:val="clear" w:color="auto" w:fill="FFFFFF"/>
        </w:rPr>
        <w:t>　　2017美团校招笔试题题目整理(二)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1、我们为什么要雇请你呢?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有的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instrText xml:space="preserve"> HYPERLINK "http://www.xuexila.com/koucai/mianshi/" \t "http://www.xuexila.com/zhichang/bishiti/_blank"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面试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只有这么一个问题。话虽简单，可是难度颇高。主要是测试你的沉静与自信。给一个简短、有礼貌的回答："我能做好我要做得事情，我相信自己，我想得到这份工作"。根据自己的实际情况，好好想想把，看怎么说才具有最高说服力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2、你认为自己最大的弱点是什么?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绝对不要自作聪明的回答"我最大的缺点是过于追求完美"，有的人以为这样回答会显得自己比较出色，但事实上，他已经岌岌可危了。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3、你最喜欢的大学课程是什么?为什么?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说和你要应聘的职位相关的课程吧，表现一下自己的热诚没有什么坏处。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4、你最不喜欢的大学课程是什么?为什么?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我不得不说是我们大学的主修课程，虽然我知道他们只是例行一下公事，但课堂上死气沉沉，老师和学生都只不过想熬完这个学期"。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5、你在大学期间最喜欢的老师是谁?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有人曾答得很好："教我们广告营销的教授，他能使课堂充满生气。通过实例让学生把知识和现实紧密结合，而不是死读课本，我想我从他身上得到的最多"。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6、你能为我们公司带来什么呢?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假如你可以的话，试着告诉他们你可以减低他们的费用："我已经接受过MicrosoftAccess和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instrText xml:space="preserve"> HYPERLINK "http://www.xuexila.com/word/" \t "http://www.xuexila.com/zhichang/bishiti/_blank"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Word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的培训，立刻就可以上岗工作"。(Access培训要花$540，Word要花$445，可为公司省下$1000的培训费用。)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7、最能概括你自己的三个词是什么?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可以根据情况这样说：适应能力强、有责任心、做事有始有终，结合具体例子向主考官解释，使他们觉得你具有发展潜力。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8、你为什么来应聘这份工作?(或为什么你想到这里来工作?)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"我来应聘是因为我相信自己能为公司做出贡献，我在这个领域的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instrText xml:space="preserve"> HYPERLINK "http://www.xuexila.com/fanwen/jingyan/" \t "http://www.xuexila.com/zhichang/bishiti/_blank"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经验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很少人比得上，而且我的适应能力使我确信我能把职责带上一个新的台阶"应证 者为了表明应征原因及工作意愿，回答时答案最好是能与应征公司的产品及企业相关的，最好不要回答：因为将来有发展性、因为安定等答案，要表现出有充分研究 过企业的样子。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9、你对加班有什么看法?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这是针对"工作热忱"而问的，当然无理的加班不一定就是好的，最好回答"在自己责任范围内，不能算是加班"较有利。总之，尽量诚实回答，如果你说了"是"而实际上却不想，那么你会被人一直盯住。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10、你对我公司有什么认识?因为还没进公司上班，所以主考官也不会太过于刁难，只要说出在其他公司所没有的感受就可以了，或者说出面试当天的印象也可以。如果你事先做过一些调查，那么你可以说几件你知道的事，比如说"销售额是多少多少"之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11、你是怎么知道我们招聘这个职位的呢?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如果你是从公司内部某人处打听来的消息，记得提及他的名字，公司不说偏袒内部关系不代表它不存在。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12、除了工资，还有什么福利最吸引你?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尽可能诚实，如果你做足了功课，你就知道他们会提供什么，回答尽可能和他们提供的相配。如果你觉得自己该得到更多，也可以多要一点。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13、你参加过什么业余活动?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既然最好是让人觉得你处事不乏手腕，那么最好强调一下那些需要群体合作和领导才能的活动。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14 、你参加过义务活动吗?现在就着手作一些义务活动，不仅仅是那些对社会有贡献的，还要是你的雇主会在意的，如果他们还没有一个这样的员工，那么你会成为很好的公关资源。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15、你心目中的英雄是谁?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最好的答案是你的朋友或家人，尽量避免说及名人或明星。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16、你有什么问题吗?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一定要提问。你必须回答"当然"。你要通过你的发问，了解更多关于这家公司、这次面试、这份工作的信息。假如你笑笑说"没有"(心里想着终于 结束了，长长吐了口气)那才是犯了一个大错误。这往往被理解为你对该公司、对这份工作没有太深厚的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instrText xml:space="preserve"> HYPERLINK "http://www.xuexila.com/aihao/" \t "http://www.xuexila.com/zhichang/bishiti/_blank"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兴趣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;其次，从最实际的考虑出发，你难道不想听话听音敲 打一下考官，推断一下自己入围有几成希望?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17、你过去的上级是个什么样的人?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别贬低过去的上司，提一下他的长处和不足。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18、你为什么还没找到合适的职位呢?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别怕告诉他们你可能会有的聘请，千万不要说"我上一次面试弄得一塌糊涂……"。指出这是你第一次面试。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19、你最近看过的电影，或者小说是什么?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找一些老少咸宜，真情感人的电影。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20、你的业余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instrText xml:space="preserve"> HYPERLINK "http://www.xuexila.com/aihao/" \t "http://www.xuexila.com/zhichang/bishiti/_blank"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爱好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是什么?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找一些富于团体合作精神的。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21、你怎么看待要向比你年轻的人或女性的汇报呢?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"我从不根据年龄性别划分别人，只要他们是凭借自己能力到达该职务的，那绝对没有问题。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22、你现在能把过去做过的工作做得更好吗?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"事后诸葛亮地说……"记得回答前先说这句话。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23、我可以跟你的前任上司联系求证一下吗?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随便你怎么回答，但如果可以的话，最好答应。特别是你有前上司的证明信，没有比"当然，我有他的推荐信，你可以打电话给……"更好的回答了。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24、有过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instrText xml:space="preserve"> HYPERLINK "http://www.xuexila.com/chuangye/" \t "http://www.xuexila.com/zhichang/bishiti/_blank"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创业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吗?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这个问题可以显示你的冲劲。但如果你的回答是"有"的话，千万小心，下一个问题可能就是"那么为什么你不这样做呢?"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25、把这张桌子或我手中的钢笔推销给我?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如果应聘销售或者市场之类的职务会碰到这类问题。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26、作为被面试者给我打一下分?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试着列出四个优点和一个非常非常小的缺点。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27、告诉我三件关于本公司的事情。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这是公司想测试应征者对公司的兴趣及进公司的意愿有多少的问题，如果回答"完全不了解"，那就没有必要再说下去了，最好要稍稍记住公司简介内容及征聘人事的广告内容，最好的回答就是"因为对该公司的××点相当有兴趣所以再来应征"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你应该知道十件和公司有关的事情，他问你三件你回答四件，他问你四件你回答五件。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28、为何想辞去先前的工作?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这是公司为了确认应征者不会再以相同原因辞职，所以最好说出对方能信服的理由，就算答案是"工作无聊"、"人际关系不好"等原因，也要准备"会尽量改变并克服自己缺点"的答案作为缓冲。此时如果一味批评以前的工作，便很难被录用。而应说是为了"实现自我"之类的话语。此外，无工作经验者则可对 应征公司的性质表现出兴趣作答。不论你欲应聘什么样的职位，都要事先准备好对此问题的回答。在面试中回答次题时，应从面试考官的角度出发，比如说"我离开 原单位是为了寻找更好的机会"听起来还是以自我为中心，而"我正在寻找一个更能让我充分发挥技术和经验的空间"则要好得多。要力求使答案简单精炼，如面试 官还有什么疑问，将发挥自身的知识与技能作为回答的基础。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29、在以前的公司都从事什么样的工作?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回答得要领有三点：担任的工作内容、职务、成绩三项，这个问题可以让公司知道面试者是否符合所要招募的职位、以前在公司的职务是否重要，来判断应征者的发展性。请具体说明对工作的理解程度及熟悉度。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30、请告知工作上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4"/>
          <w:szCs w:val="24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4"/>
          <w:szCs w:val="24"/>
          <w:u w:val="none"/>
          <w:shd w:val="clear" w:color="auto" w:fill="FFFFFF"/>
        </w:rPr>
        <w:instrText xml:space="preserve"> HYPERLINK "http://www.xuexila.com/success/" \t "http://www.xuexila.com/zhichang/bishiti/_blank"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4"/>
          <w:szCs w:val="24"/>
          <w:u w:val="non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4"/>
          <w:szCs w:val="24"/>
          <w:u w:val="single"/>
          <w:shd w:val="clear" w:color="auto" w:fill="FFFFFF"/>
        </w:rPr>
        <w:t>成功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4"/>
          <w:szCs w:val="24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与失败的地方?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30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　　成功的地方可举出目前为止的实绩，来强调对经历的自信，也可以叙述工作所带来的乐趣;至于失败经验与其说"没有"，不如将如何克服失败的经验说出来，并说出由失败中所得到的教训。</w:t>
      </w:r>
    </w:p>
    <w:p>
      <w:pPr>
        <w:ind w:firstLine="1285" w:firstLineChars="400"/>
        <w:rPr>
          <w:rFonts w:hint="eastAsia" w:eastAsia="宋体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健康文档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  <w:lang w:eastAsia="zh-CN"/>
        </w:rPr>
        <w:t>放心下载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  <w:lang w:eastAsia="zh-CN"/>
        </w:rPr>
        <w:t>放心阅读</w:t>
      </w:r>
    </w:p>
    <w:p>
      <w:pPr>
        <w:rPr>
          <w:rFonts w:hint="eastAsia" w:ascii="微软雅黑" w:hAnsi="微软雅黑" w:eastAsia="微软雅黑" w:cs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  <w:bookmarkStart w:id="0" w:name="_GoBack"/>
    <w:bookmarkEnd w:id="0"/>
    <w:r>
      <w:rPr>
        <w:rFonts w:hint="eastAsia"/>
        <w:lang w:eastAsia="zh-CN"/>
      </w:rPr>
      <w:t>人最大的敌人是自己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hint="eastAsia" w:eastAsia="宋体"/>
        <w:lang w:eastAsia="zh-CN"/>
      </w:rPr>
    </w:pPr>
    <w:r>
      <w:rPr>
        <w:rFonts w:hint="eastAsia"/>
        <w:lang w:eastAsia="zh-CN"/>
      </w:rPr>
      <w:t>优质文档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D91895"/>
    <w:rsid w:val="1D94796F"/>
    <w:rsid w:val="1FD469D4"/>
    <w:rsid w:val="23893D93"/>
    <w:rsid w:val="357F092B"/>
    <w:rsid w:val="43E4486E"/>
    <w:rsid w:val="4DAF0116"/>
    <w:rsid w:val="518B74D0"/>
    <w:rsid w:val="55282BAF"/>
    <w:rsid w:val="5D101E1F"/>
    <w:rsid w:val="5DFF207D"/>
    <w:rsid w:val="651725BC"/>
    <w:rsid w:val="734642D7"/>
    <w:rsid w:val="744A31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6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2017美团校招笔试题题目整理.doc</Template>
  <Pages>8</Pages>
  <Words>3617</Words>
  <Characters>4011</Characters>
  <Lines>0</Lines>
  <Paragraphs>0</Paragraphs>
  <TotalTime>0</TotalTime>
  <ScaleCrop>false</ScaleCrop>
  <LinksUpToDate>false</LinksUpToDate>
  <CharactersWithSpaces>4202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2018-03-29T06:39:00Z</dcterms:created>
  <dc:creator>♛故意</dc:creator>
  <cp:lastModifiedBy>欣梦</cp:lastModifiedBy>
  <dcterms:modified xsi:type="dcterms:W3CDTF">2018-11-08T09:36:47Z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name">
    <vt:lpwstr>2017美团校招笔试题题目整理.doc</vt:lpwstr>
  </property>
  <property fmtid="{D5CDD505-2E9C-101B-9397-08002B2CF9AE}" pid="4" name="fileid">
    <vt:lpwstr>1092688</vt:lpwstr>
  </property>
  <property fmtid="{D5CDD505-2E9C-101B-9397-08002B2CF9AE}" pid="5" name="search_tags">
    <vt:lpwstr/>
  </property>
</Properties>
</file>